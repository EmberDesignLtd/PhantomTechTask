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A5A25" w14:textId="5A43EA8E" w:rsidR="00771F16" w:rsidRPr="001F5439" w:rsidRDefault="001F5439">
      <w:pPr>
        <w:pStyle w:val="Title"/>
        <w:rPr>
          <w:rFonts w:ascii="Arial Nova Light" w:hAnsi="Arial Nova Light"/>
        </w:rPr>
      </w:pPr>
      <w:r>
        <w:rPr>
          <w:rFonts w:ascii="Arial Nova Light" w:hAnsi="Arial Nova Light"/>
        </w:rPr>
        <w:t>Phantom Bookmarks TDD</w:t>
      </w:r>
    </w:p>
    <w:p w14:paraId="0661047A" w14:textId="4DE68F9A" w:rsidR="00771F16" w:rsidRPr="001F5439" w:rsidRDefault="001F5439" w:rsidP="001F5439">
      <w:pPr>
        <w:pStyle w:val="Heading1"/>
      </w:pPr>
      <w:r w:rsidRPr="001F5439">
        <w:t>Overview</w:t>
      </w:r>
    </w:p>
    <w:p w14:paraId="3B386D67" w14:textId="16459563" w:rsidR="001F5439" w:rsidRDefault="001F5439" w:rsidP="001F5439">
      <w:r>
        <w:t xml:space="preserve">The aim is to design an online bookmark manager, that the user can add, edit &amp; delete bookmarks from, given the appropriate cues when necessary </w:t>
      </w:r>
      <w:proofErr w:type="spellStart"/>
      <w:r>
        <w:t>i.e</w:t>
      </w:r>
      <w:proofErr w:type="spellEnd"/>
      <w:r>
        <w:t xml:space="preserve"> success</w:t>
      </w:r>
      <w:r w:rsidR="001A6558">
        <w:t>,</w:t>
      </w:r>
      <w:r>
        <w:t xml:space="preserve"> deletion confirmations</w:t>
      </w:r>
      <w:r w:rsidR="001A6558">
        <w:t xml:space="preserve"> &amp; input error handling</w:t>
      </w:r>
      <w:r>
        <w:t>, while being restricted from using any backend technologies</w:t>
      </w:r>
      <w:r w:rsidR="001A6558">
        <w:t xml:space="preserve"> to persist the data. </w:t>
      </w:r>
    </w:p>
    <w:p w14:paraId="066E4192" w14:textId="7C13AB9F" w:rsidR="001F5439" w:rsidRDefault="001F5439" w:rsidP="001F5439">
      <w:pPr>
        <w:pStyle w:val="Heading1"/>
      </w:pPr>
      <w:r>
        <w:t>Solutions Design</w:t>
      </w:r>
    </w:p>
    <w:p w14:paraId="19ABE960" w14:textId="2EC95350" w:rsidR="001F5439" w:rsidRDefault="001F5439" w:rsidP="001F5439">
      <w:pPr>
        <w:rPr>
          <w:b/>
          <w:bCs/>
        </w:rPr>
      </w:pPr>
      <w:r>
        <w:rPr>
          <w:b/>
          <w:bCs/>
        </w:rPr>
        <w:t>Main goals</w:t>
      </w:r>
    </w:p>
    <w:p w14:paraId="7C8E0325" w14:textId="68C45A0F" w:rsidR="001F5439" w:rsidRDefault="001F5439" w:rsidP="001F5439">
      <w:pPr>
        <w:pStyle w:val="ListParagraph"/>
        <w:numPr>
          <w:ilvl w:val="0"/>
          <w:numId w:val="28"/>
        </w:numPr>
      </w:pPr>
      <w:r>
        <w:t>Use Angular 9 as the frontend framework</w:t>
      </w:r>
      <w:bookmarkStart w:id="0" w:name="_GoBack"/>
      <w:bookmarkEnd w:id="0"/>
    </w:p>
    <w:p w14:paraId="4FBFEF1A" w14:textId="3C9EB90E" w:rsidR="001F5439" w:rsidRDefault="001F5439" w:rsidP="001F5439">
      <w:pPr>
        <w:pStyle w:val="ListParagraph"/>
        <w:numPr>
          <w:ilvl w:val="0"/>
          <w:numId w:val="28"/>
        </w:numPr>
      </w:pPr>
      <w:r>
        <w:t xml:space="preserve">Persist the data using subjects with a </w:t>
      </w:r>
      <w:proofErr w:type="spellStart"/>
      <w:r>
        <w:t>localStorage</w:t>
      </w:r>
      <w:proofErr w:type="spellEnd"/>
      <w:r>
        <w:t xml:space="preserve"> &amp; cache key mechanism</w:t>
      </w:r>
    </w:p>
    <w:p w14:paraId="000113BC" w14:textId="1D14F4B8" w:rsidR="002F1E31" w:rsidRDefault="002F1E31" w:rsidP="001F5439">
      <w:pPr>
        <w:pStyle w:val="ListParagraph"/>
        <w:numPr>
          <w:ilvl w:val="0"/>
          <w:numId w:val="28"/>
        </w:numPr>
      </w:pPr>
      <w:r>
        <w:t>Light &amp; Dark theme</w:t>
      </w:r>
    </w:p>
    <w:p w14:paraId="47FD054B" w14:textId="3E772C99" w:rsidR="002F1E31" w:rsidRDefault="002F1E31" w:rsidP="001F5439">
      <w:pPr>
        <w:pStyle w:val="ListParagraph"/>
        <w:numPr>
          <w:ilvl w:val="0"/>
          <w:numId w:val="28"/>
        </w:numPr>
      </w:pPr>
      <w:r>
        <w:t>Pagination module &amp; class</w:t>
      </w:r>
    </w:p>
    <w:p w14:paraId="483D691B" w14:textId="50559127" w:rsidR="009B4CC0" w:rsidRDefault="009B4CC0" w:rsidP="009B4CC0">
      <w:r>
        <w:t>The first step to take will be to ensure that the theming is in place as all the components</w:t>
      </w:r>
      <w:r w:rsidR="002A44B8">
        <w:t xml:space="preserve"> </w:t>
      </w:r>
      <w:r>
        <w:t xml:space="preserve">&amp; styles will extend/be built off this, to achieve this effect I shall leverage the use of SCSS </w:t>
      </w:r>
      <w:proofErr w:type="spellStart"/>
      <w:r>
        <w:t>mixins</w:t>
      </w:r>
      <w:proofErr w:type="spellEnd"/>
      <w:r>
        <w:t xml:space="preserve">, with a theme function that is initialized at the root </w:t>
      </w:r>
      <w:proofErr w:type="spellStart"/>
      <w:r>
        <w:t>styles.scss</w:t>
      </w:r>
      <w:proofErr w:type="spellEnd"/>
      <w:r>
        <w:t xml:space="preserve">, this will also be a good time to setup the overall folder structure for the application. </w:t>
      </w:r>
    </w:p>
    <w:p w14:paraId="3B498B3A" w14:textId="3F09092B" w:rsidR="001F5439" w:rsidRDefault="009B4CC0" w:rsidP="001F5439">
      <w:r>
        <w:t xml:space="preserve">In order to achieve the offline caching </w:t>
      </w:r>
      <w:r w:rsidR="002A44B8">
        <w:t>for</w:t>
      </w:r>
      <w:r>
        <w:t xml:space="preserve"> the bookmarks, I shall build a service that utilizes the state management properties of </w:t>
      </w:r>
      <w:proofErr w:type="spellStart"/>
      <w:r>
        <w:t>BehaviourSubjects</w:t>
      </w:r>
      <w:proofErr w:type="spellEnd"/>
      <w:r>
        <w:t xml:space="preserve"> in parallel with the </w:t>
      </w:r>
      <w:proofErr w:type="spellStart"/>
      <w:r>
        <w:t>localStorage</w:t>
      </w:r>
      <w:proofErr w:type="spellEnd"/>
      <w:r>
        <w:t xml:space="preserve"> object, that can be accessed via a cache key tied to the service</w:t>
      </w:r>
      <w:r w:rsidR="002A44B8">
        <w:t>.</w:t>
      </w:r>
    </w:p>
    <w:p w14:paraId="56E34043" w14:textId="593940E2" w:rsidR="009B4CC0" w:rsidRDefault="009B4CC0" w:rsidP="001F5439">
      <w:r>
        <w:t xml:space="preserve">With regards to the display of the data, I will look to leverage the Angular components reusability to the best potential, this shall make maintaining </w:t>
      </w:r>
      <w:r w:rsidR="002A44B8">
        <w:t xml:space="preserve">&amp; </w:t>
      </w:r>
      <w:r>
        <w:t>actually developing the application considerably easier</w:t>
      </w:r>
      <w:r w:rsidR="002A44B8">
        <w:t xml:space="preserve"> </w:t>
      </w:r>
      <w:r>
        <w:t xml:space="preserve">– Due to the simplicity of this application there is no need to lazy modules, all functionality present is related to bookmarks so only one display module is required. </w:t>
      </w:r>
    </w:p>
    <w:p w14:paraId="662D04B5" w14:textId="08F296DB" w:rsidR="009B4CC0" w:rsidRDefault="009B4CC0" w:rsidP="001F5439">
      <w:r>
        <w:t xml:space="preserve">Pagination shall be achieved by creating a reusable class, that can have its page length </w:t>
      </w:r>
      <w:r w:rsidR="002A44B8">
        <w:t xml:space="preserve">customized, &amp; </w:t>
      </w:r>
      <w:r>
        <w:t xml:space="preserve">will work with </w:t>
      </w:r>
      <w:r w:rsidR="002A44B8">
        <w:t>any flat array</w:t>
      </w:r>
      <w:r>
        <w:t xml:space="preserve">. It should be noted that a class base approach is taken here, for extendibility reasons having a singleton service for such functionality would not serve the application well for any future lists that require pagination. </w:t>
      </w:r>
    </w:p>
    <w:p w14:paraId="479E3093" w14:textId="7B089B50" w:rsidR="009B4CC0" w:rsidRDefault="009B4CC0" w:rsidP="009B4CC0">
      <w:pPr>
        <w:pStyle w:val="Heading1"/>
      </w:pPr>
      <w:r>
        <w:t>Restrictions &amp; Concerns</w:t>
      </w:r>
    </w:p>
    <w:p w14:paraId="143B39B0" w14:textId="5B531EC1" w:rsidR="009B4CC0" w:rsidRPr="009B4CC0" w:rsidRDefault="009B4CC0" w:rsidP="009B4CC0">
      <w:pPr>
        <w:rPr>
          <w:b/>
          <w:bCs/>
        </w:rPr>
      </w:pPr>
      <w:r w:rsidRPr="009B4CC0">
        <w:rPr>
          <w:b/>
          <w:bCs/>
        </w:rPr>
        <w:t xml:space="preserve">Restrictions present </w:t>
      </w:r>
    </w:p>
    <w:p w14:paraId="1ECFAE21" w14:textId="5EA3E141" w:rsidR="009B4CC0" w:rsidRDefault="009B4CC0" w:rsidP="009B4CC0">
      <w:pPr>
        <w:pStyle w:val="ListParagraph"/>
        <w:numPr>
          <w:ilvl w:val="0"/>
          <w:numId w:val="28"/>
        </w:numPr>
      </w:pPr>
      <w:r>
        <w:t>Inability to use a backend server to store, serve, &amp; paginate data.</w:t>
      </w:r>
    </w:p>
    <w:p w14:paraId="24C84D1D" w14:textId="665B385D" w:rsidR="000A0F9B" w:rsidRPr="002A44B8" w:rsidRDefault="00CD0DA2" w:rsidP="001F5439">
      <w:pPr>
        <w:pStyle w:val="ListParagraph"/>
        <w:numPr>
          <w:ilvl w:val="0"/>
          <w:numId w:val="28"/>
        </w:numPr>
      </w:pPr>
      <w:r>
        <w:t>CORS security concern, due to the requirement to check if URL exists.</w:t>
      </w:r>
    </w:p>
    <w:sectPr w:rsidR="000A0F9B" w:rsidRPr="002A44B8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08556" w14:textId="77777777" w:rsidR="007B2E66" w:rsidRDefault="007B2E66">
      <w:pPr>
        <w:spacing w:after="0" w:line="240" w:lineRule="auto"/>
      </w:pPr>
      <w:r>
        <w:separator/>
      </w:r>
    </w:p>
  </w:endnote>
  <w:endnote w:type="continuationSeparator" w:id="0">
    <w:p w14:paraId="02E1856F" w14:textId="77777777" w:rsidR="007B2E66" w:rsidRDefault="007B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8FB15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AEB37" w14:textId="77777777" w:rsidR="007B2E66" w:rsidRDefault="007B2E66">
      <w:pPr>
        <w:spacing w:after="0" w:line="240" w:lineRule="auto"/>
      </w:pPr>
      <w:r>
        <w:separator/>
      </w:r>
    </w:p>
  </w:footnote>
  <w:footnote w:type="continuationSeparator" w:id="0">
    <w:p w14:paraId="0F020BEB" w14:textId="77777777" w:rsidR="007B2E66" w:rsidRDefault="007B2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C66783"/>
    <w:multiLevelType w:val="hybridMultilevel"/>
    <w:tmpl w:val="40487714"/>
    <w:lvl w:ilvl="0" w:tplc="835AB91E">
      <w:start w:val="1"/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94CF1"/>
    <w:multiLevelType w:val="hybridMultilevel"/>
    <w:tmpl w:val="7B0C1296"/>
    <w:lvl w:ilvl="0" w:tplc="0B12F966">
      <w:start w:val="1"/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39"/>
    <w:rsid w:val="000A0F9B"/>
    <w:rsid w:val="00123E1E"/>
    <w:rsid w:val="0013591F"/>
    <w:rsid w:val="001A6558"/>
    <w:rsid w:val="001F5439"/>
    <w:rsid w:val="00216BF8"/>
    <w:rsid w:val="0024640E"/>
    <w:rsid w:val="002A44B8"/>
    <w:rsid w:val="002C1B16"/>
    <w:rsid w:val="002F1E31"/>
    <w:rsid w:val="00771F16"/>
    <w:rsid w:val="0078294C"/>
    <w:rsid w:val="007B2E66"/>
    <w:rsid w:val="008B6008"/>
    <w:rsid w:val="00971DEC"/>
    <w:rsid w:val="009B4CC0"/>
    <w:rsid w:val="00B64B70"/>
    <w:rsid w:val="00B66857"/>
    <w:rsid w:val="00BA3B94"/>
    <w:rsid w:val="00C07BE9"/>
    <w:rsid w:val="00CD0DA2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BF1AD"/>
  <w15:chartTrackingRefBased/>
  <w15:docId w15:val="{36CB44F6-17A4-4127-9C6E-00D58C28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5439"/>
    <w:pPr>
      <w:keepNext/>
      <w:keepLines/>
      <w:spacing w:before="240" w:after="120"/>
      <w:outlineLvl w:val="0"/>
    </w:pPr>
    <w:rPr>
      <w:rFonts w:ascii="Arial Nova Light" w:eastAsiaTheme="majorEastAsia" w:hAnsi="Arial Nova Light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39"/>
    <w:rPr>
      <w:rFonts w:ascii="Arial Nova Light" w:eastAsiaTheme="majorEastAsia" w:hAnsi="Arial Nova Light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1F5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mu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E7CA6-3C19-4D6C-ABCE-DBF30AE4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37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Munro</dc:creator>
  <cp:keywords/>
  <dc:description/>
  <cp:lastModifiedBy>Sam Munro</cp:lastModifiedBy>
  <cp:revision>3</cp:revision>
  <dcterms:created xsi:type="dcterms:W3CDTF">2020-03-08T21:15:00Z</dcterms:created>
  <dcterms:modified xsi:type="dcterms:W3CDTF">2020-03-08T22:30:00Z</dcterms:modified>
</cp:coreProperties>
</file>